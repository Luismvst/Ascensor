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vertAnchor="page" w:horzAnchor="margin" w:tblpY="1741"/>
        <w:tblW w:w="4600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9552"/>
      </w:tblGrid>
      <w:tr w:rsidR="00E4538C" w:rsidTr="00B11154">
        <w:tc>
          <w:tcPr>
            <w:tcW w:w="9552" w:type="dxa"/>
          </w:tcPr>
          <w:sdt>
            <w:sdtPr>
              <w:rPr>
                <w:sz w:val="96"/>
              </w:rPr>
              <w:alias w:val="Título"/>
              <w:id w:val="-30800797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4538C" w:rsidRDefault="00E4538C" w:rsidP="00B11154">
                <w:pPr>
                  <w:pStyle w:val="Ttulo"/>
                  <w:jc w:val="center"/>
                  <w:rPr>
                    <w:sz w:val="96"/>
                  </w:rPr>
                </w:pPr>
                <w:r>
                  <w:rPr>
                    <w:sz w:val="96"/>
                  </w:rPr>
                  <w:t>Controlador ascensor 7 pisos</w:t>
                </w:r>
              </w:p>
            </w:sdtContent>
          </w:sdt>
        </w:tc>
      </w:tr>
      <w:tr w:rsidR="00E4538C" w:rsidRPr="00604DE2" w:rsidTr="00B11154">
        <w:tc>
          <w:tcPr>
            <w:tcW w:w="0" w:type="auto"/>
            <w:vAlign w:val="bottom"/>
          </w:tcPr>
          <w:sdt>
            <w:sdtPr>
              <w:rPr>
                <w:sz w:val="36"/>
                <w:szCs w:val="36"/>
              </w:rPr>
              <w:alias w:val="Subtítulo"/>
              <w:id w:val="758173203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4538C" w:rsidRPr="00604DE2" w:rsidRDefault="00401762" w:rsidP="00401762">
                <w:pPr>
                  <w:pStyle w:val="Subttulo"/>
                  <w:jc w:val="center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Controlador de ascensor con placa NEXUS DDR</w:t>
                </w:r>
              </w:p>
            </w:sdtContent>
          </w:sdt>
        </w:tc>
      </w:tr>
      <w:tr w:rsidR="00E4538C" w:rsidRPr="00604DE2" w:rsidTr="00B11154">
        <w:tc>
          <w:tcPr>
            <w:tcW w:w="0" w:type="auto"/>
            <w:vAlign w:val="bottom"/>
          </w:tcPr>
          <w:p w:rsidR="00E4538C" w:rsidRPr="00604DE2" w:rsidRDefault="00E4538C" w:rsidP="00B11154"/>
        </w:tc>
      </w:tr>
      <w:tr w:rsidR="00E4538C" w:rsidRPr="00604DE2" w:rsidTr="00B11154">
        <w:tc>
          <w:tcPr>
            <w:tcW w:w="0" w:type="auto"/>
            <w:vAlign w:val="bottom"/>
          </w:tcPr>
          <w:sdt>
            <w:sdt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alias w:val="Descripción breve"/>
              <w:id w:val="553592755"/>
              <w:dataBinding w:prefixMappings="xmlns:ns0='http://schemas.microsoft.com/office/2006/coverPageProps'" w:xpath="/ns0:CoverPageProperties[1]/ns0:Abstract[1]" w:storeItemID="{55AF091B-3C7A-41E3-B477-F2FDAA23CFDA}"/>
              <w:text/>
            </w:sdtPr>
            <w:sdtContent>
              <w:p w:rsidR="00E4538C" w:rsidRPr="00604DE2" w:rsidRDefault="00E4538C" w:rsidP="00B11154">
                <w:pPr>
                  <w:jc w:val="center"/>
                </w:pPr>
                <w:r>
                  <w:rPr>
                    <w:rFonts w:ascii="Arial" w:hAnsi="Arial" w:cs="Arial"/>
                    <w:color w:val="222222"/>
                    <w:sz w:val="21"/>
                    <w:szCs w:val="21"/>
                    <w:shd w:val="clear" w:color="auto" w:fill="FFFFFF"/>
                  </w:rPr>
                  <w:t xml:space="preserve"> Un ascensor o elevador es un sistema de transporte vertical, diseñado para mover personas u objetos entre los diferentes niveles de un edificio o estructura. Está formado por partes mecánicas, eléctricas y electrónicas que funcionan en conjunto para ponerlo en marcha</w:t>
                </w:r>
              </w:p>
            </w:sdtContent>
          </w:sdt>
        </w:tc>
      </w:tr>
      <w:tr w:rsidR="00E4538C" w:rsidRPr="00604DE2" w:rsidTr="00B11154">
        <w:tc>
          <w:tcPr>
            <w:tcW w:w="0" w:type="auto"/>
            <w:vAlign w:val="bottom"/>
          </w:tcPr>
          <w:p w:rsidR="00E4538C" w:rsidRPr="00604DE2" w:rsidRDefault="00133285" w:rsidP="00B1115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14850" cy="3381375"/>
                  <wp:effectExtent l="0" t="0" r="0" b="9525"/>
                  <wp:docPr id="16" name="Imagen 16" descr="https://tse4-2.mm.bing.net/th?id=OIP.k6ODSbxHFHnSvnJXMo8wdgHaFj&amp;pid=A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se4-2.mm.bing.net/th?id=OIP.k6ODSbxHFHnSvnJXMo8wdgHaFj&amp;pid=A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A94C05" w:rsidRDefault="00A94C05"/>
        <w:p w:rsidR="00A94C05" w:rsidRDefault="00A94C05"/>
        <w:p w:rsidR="00A94C05" w:rsidRDefault="00A94C05"/>
        <w:p w:rsidR="00604DE2" w:rsidRPr="00A94C05" w:rsidRDefault="009111DE"/>
      </w:sdtContent>
    </w:sdt>
    <w:p w:rsidR="00DC0B18" w:rsidRPr="00604DE2" w:rsidRDefault="00604DE2" w:rsidP="00604DE2">
      <w:pPr>
        <w:pStyle w:val="Prrafodelista"/>
        <w:numPr>
          <w:ilvl w:val="0"/>
          <w:numId w:val="1"/>
        </w:numPr>
        <w:rPr>
          <w:b/>
        </w:rPr>
      </w:pPr>
      <w:r w:rsidRPr="00604DE2">
        <w:rPr>
          <w:b/>
        </w:rPr>
        <w:lastRenderedPageBreak/>
        <w:t>Objetivo del proyecto</w:t>
      </w:r>
    </w:p>
    <w:p w:rsidR="00604DE2" w:rsidRDefault="00604DE2" w:rsidP="00053AB0">
      <w:pPr>
        <w:spacing w:before="360"/>
      </w:pPr>
      <w:r>
        <w:t>El presente Proyecto tiene por objeto el diseño del controlador de un ascensor ú</w:t>
      </w:r>
      <w:r w:rsidR="00053AB0">
        <w:t>nico de una vivienda de 7</w:t>
      </w:r>
      <w:r w:rsidR="00656303">
        <w:t xml:space="preserve"> pisos capaz de acudir al piso solicitado. El ascensor debe cerrar sus puertas comprobando que no hay ningún objeto en la trayectorias de cierre, </w:t>
      </w:r>
      <w:r w:rsidR="00FD543A">
        <w:t>tra</w:t>
      </w:r>
      <w:r w:rsidR="00656303">
        <w:t>sladarse hasta su destino, abrir puertas y mantenerse en estado de espera hasta que un botón de destino sea pulsado de nuevo.</w:t>
      </w:r>
    </w:p>
    <w:p w:rsidR="00604DE2" w:rsidRDefault="00604DE2"/>
    <w:p w:rsidR="00604DE2" w:rsidRPr="00A94C05" w:rsidRDefault="00604DE2" w:rsidP="00604DE2">
      <w:pPr>
        <w:pStyle w:val="Prrafodelista"/>
        <w:numPr>
          <w:ilvl w:val="0"/>
          <w:numId w:val="1"/>
        </w:numPr>
        <w:rPr>
          <w:b/>
        </w:rPr>
      </w:pPr>
      <w:r w:rsidRPr="00A94C05">
        <w:rPr>
          <w:b/>
        </w:rPr>
        <w:t>Descripción</w:t>
      </w:r>
    </w:p>
    <w:p w:rsidR="00AA043A" w:rsidRDefault="00AA043A" w:rsidP="00604DE2">
      <w:r>
        <w:t xml:space="preserve">El diseño del controlador corresponde a un ascensor </w:t>
      </w:r>
      <w:r w:rsidR="00FD543A">
        <w:t>ca</w:t>
      </w:r>
      <w:r w:rsidR="00B11154">
        <w:t xml:space="preserve">paz de desplazarse a través de 7 </w:t>
      </w:r>
      <w:r w:rsidR="00FD543A">
        <w:t xml:space="preserve"> pisos.</w:t>
      </w:r>
    </w:p>
    <w:p w:rsidR="00645C15" w:rsidRDefault="00FD543A" w:rsidP="00604DE2">
      <w:r>
        <w:t xml:space="preserve">Está </w:t>
      </w:r>
      <w:r w:rsidR="00B46043">
        <w:t xml:space="preserve">formado por </w:t>
      </w:r>
      <w:r w:rsidR="00B11154">
        <w:t>8</w:t>
      </w:r>
      <w:r w:rsidR="00B46043">
        <w:t xml:space="preserve"> mód</w:t>
      </w:r>
      <w:r w:rsidR="00583E88">
        <w:t xml:space="preserve">ulos programados en </w:t>
      </w:r>
      <w:r>
        <w:t xml:space="preserve">VHDL que han sido implementados en una placa de desarrollo NEXUS 4 DDR. Hemos tratado de elaborar un diseño funcional que se asemeje </w:t>
      </w:r>
      <w:r w:rsidR="00B11154">
        <w:t>lo máximo a un controlador real en el que se puedan implementar nuevas funciones con facilidad.</w:t>
      </w:r>
    </w:p>
    <w:p w:rsidR="00EA6587" w:rsidRDefault="00B11154" w:rsidP="00EA6587">
      <w:r>
        <w:t xml:space="preserve">El controlador trabaja como un </w:t>
      </w:r>
      <w:r w:rsidR="00645C15">
        <w:t xml:space="preserve">sistema que se mantiene en periodo de espera hasta que alguno de los botones de destino </w:t>
      </w:r>
      <w:r>
        <w:t>es</w:t>
      </w:r>
      <w:r w:rsidR="00645C15">
        <w:t xml:space="preserve"> pulsado. Cuando alguno de los pulsadores es accionado, el ascensor comprueba si el piso solicitado corresponde con el actual, en cuyo caso no realizará ningún movimiento y permanecerá en estado de espera nuevamente. Si el botón pulsado es distinto al piso actual, se acciona e</w:t>
      </w:r>
      <w:r w:rsidR="00EA6587">
        <w:t>l sistema de cerrado de puertas. Se comprueba que no hay ningún objeto en la trayectoria de las puertas y si no es así comienza a cerrarse.</w:t>
      </w:r>
      <w:r w:rsidR="00EA6587" w:rsidRPr="00EA6587">
        <w:t xml:space="preserve"> </w:t>
      </w:r>
      <w:r w:rsidR="00EA6587">
        <w:t xml:space="preserve">Si durante el proceso de cierre el sensor de presencia detecta algún objeto, las puertas vuelven a abrirse y el ascensor se coloca en estado de espera de nuevo. </w:t>
      </w:r>
    </w:p>
    <w:p w:rsidR="00EA6587" w:rsidRDefault="00EA6587" w:rsidP="00EA6587">
      <w:r>
        <w:t>Una vez cerradas las puertas el ascensor se desplaza hasta el piso solicitado donde permanecerá cerrado hasta recibir la seña</w:t>
      </w:r>
      <w:r w:rsidR="00BB4CA7">
        <w:t>l de nivel</w:t>
      </w:r>
      <w:r>
        <w:t xml:space="preserve"> </w:t>
      </w:r>
      <w:r w:rsidR="00BB4CA7">
        <w:t>para asegurar que la puerta no se abrirá hasta estar en la posición correcta. Tras comprobar q</w:t>
      </w:r>
      <w:r w:rsidR="00902317">
        <w:t xml:space="preserve">ue se encuentra al nivel </w:t>
      </w:r>
      <w:r w:rsidR="00BB4CA7">
        <w:t xml:space="preserve"> se abren las puertas y el ascensor pasa a estado de espera hasta recibir una nueva llamada.</w:t>
      </w:r>
    </w:p>
    <w:p w:rsidR="00BB4CA7" w:rsidRDefault="00BB4CA7" w:rsidP="00EA6587">
      <w:r>
        <w:t>El ascensor consta de un botón de stop que detiene los motores del ascensor sin abrir las puertas siempre que éste esté presionado.</w:t>
      </w:r>
    </w:p>
    <w:p w:rsidR="00EA6587" w:rsidRDefault="00EA6587" w:rsidP="00604DE2"/>
    <w:p w:rsidR="00FD543A" w:rsidRDefault="00FD543A" w:rsidP="00604DE2"/>
    <w:p w:rsidR="00604DE2" w:rsidRPr="00604DE2" w:rsidRDefault="00F26430" w:rsidP="00053AB0">
      <w:r w:rsidRPr="007D7292">
        <w:rPr>
          <w:color w:val="FF0000"/>
        </w:rPr>
        <w:t xml:space="preserve"> </w:t>
      </w:r>
      <w:r w:rsidR="00604DE2">
        <w:rPr>
          <w:b/>
        </w:rPr>
        <w:t>Diagrama de bloques</w:t>
      </w:r>
    </w:p>
    <w:p w:rsidR="00604DE2" w:rsidRDefault="0059037D" w:rsidP="00604DE2">
      <w:r>
        <w:t xml:space="preserve">Debido a la necesidad de probar el funcionamiento del controlador sin poder instalarlo en un sistema real </w:t>
      </w:r>
      <w:r w:rsidR="0035287B">
        <w:t>decidimos implementar un simulador</w:t>
      </w:r>
      <w:r>
        <w:t xml:space="preserve"> de puertas que se encargan de proporcionar las señales que deberían obtenerse de los sensores situados en las puertas para comprobar su posición. Y por otro lado un simulador de piso que proporciona </w:t>
      </w:r>
      <w:r w:rsidR="007D7292">
        <w:t>la información sobre el piso en el que se encuentra el ascensor en sustitución de los sensores situados en cada planta del edificio.</w:t>
      </w:r>
    </w:p>
    <w:p w:rsidR="00EE5923" w:rsidRPr="00604DE2" w:rsidRDefault="009254B6" w:rsidP="00604DE2">
      <w:r>
        <w:rPr>
          <w:noProof/>
        </w:rPr>
        <w:lastRenderedPageBreak/>
        <w:drawing>
          <wp:inline distT="0" distB="0" distL="0" distR="0">
            <wp:extent cx="6219825" cy="3257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E2" w:rsidRDefault="00B171BD" w:rsidP="00604DE2">
      <w:pPr>
        <w:pStyle w:val="Prrafodelista"/>
        <w:numPr>
          <w:ilvl w:val="1"/>
          <w:numId w:val="1"/>
        </w:numPr>
      </w:pPr>
      <w:r>
        <w:t>FSM</w:t>
      </w:r>
    </w:p>
    <w:p w:rsidR="005143CC" w:rsidRDefault="005143CC" w:rsidP="005143CC">
      <w:pPr>
        <w:pStyle w:val="Prrafodelista"/>
        <w:ind w:left="720" w:firstLine="0"/>
      </w:pPr>
      <w:r>
        <w:t xml:space="preserve">La </w:t>
      </w:r>
      <w:r w:rsidR="0059037D">
        <w:t>má</w:t>
      </w:r>
      <w:r>
        <w:t>quina de estados se encarga de coordinar el funcionamiento del conjunto de módulos a través de las entradas externas y d</w:t>
      </w:r>
      <w:r w:rsidR="008326A2">
        <w:t>e las señales recibidas del resto de módulos.</w:t>
      </w:r>
    </w:p>
    <w:p w:rsidR="008326A2" w:rsidRDefault="00BA3B3B" w:rsidP="005143CC">
      <w:pPr>
        <w:pStyle w:val="Prrafodelista"/>
        <w:ind w:left="720" w:firstLine="0"/>
      </w:pPr>
      <w:r>
        <w:t xml:space="preserve">A  la FSM llegan las siguientes </w:t>
      </w:r>
      <w:r w:rsidR="008326A2">
        <w:t>señales:</w:t>
      </w:r>
    </w:p>
    <w:p w:rsidR="008326A2" w:rsidRDefault="008326A2" w:rsidP="008326A2">
      <w:pPr>
        <w:pStyle w:val="Prrafodelista"/>
        <w:numPr>
          <w:ilvl w:val="0"/>
          <w:numId w:val="2"/>
        </w:numPr>
      </w:pPr>
      <w:proofErr w:type="spellStart"/>
      <w:r w:rsidRPr="00F63CB0">
        <w:rPr>
          <w:b/>
        </w:rPr>
        <w:t>boton_decod</w:t>
      </w:r>
      <w:proofErr w:type="spellEnd"/>
      <w:r w:rsidR="00317F16">
        <w:t xml:space="preserve">: </w:t>
      </w:r>
      <w:r>
        <w:t xml:space="preserve"> señal de los botones de entrada de los 7 pisos codifica</w:t>
      </w:r>
      <w:r w:rsidR="00F63CB0">
        <w:t xml:space="preserve"> por el </w:t>
      </w:r>
      <w:proofErr w:type="spellStart"/>
      <w:r w:rsidR="00F63CB0">
        <w:t>decoder_piso</w:t>
      </w:r>
      <w:proofErr w:type="spellEnd"/>
    </w:p>
    <w:p w:rsidR="008326A2" w:rsidRDefault="008326A2" w:rsidP="008326A2">
      <w:pPr>
        <w:pStyle w:val="Prrafodelista"/>
        <w:numPr>
          <w:ilvl w:val="0"/>
          <w:numId w:val="2"/>
        </w:numPr>
      </w:pPr>
      <w:proofErr w:type="spellStart"/>
      <w:r w:rsidRPr="00F63CB0">
        <w:rPr>
          <w:b/>
        </w:rPr>
        <w:t>sensor_apertura</w:t>
      </w:r>
      <w:proofErr w:type="spellEnd"/>
      <w:r w:rsidR="00317F16">
        <w:t>:</w:t>
      </w:r>
      <w:r>
        <w:t xml:space="preserve"> señal que </w:t>
      </w:r>
      <w:r w:rsidR="00F63CB0">
        <w:t xml:space="preserve">posibilita la apertura de puertas y </w:t>
      </w:r>
      <w:r>
        <w:t>determina que la puerta del ascensor ha alcanzado la posición correcta del piso solicitado</w:t>
      </w:r>
    </w:p>
    <w:p w:rsidR="008326A2" w:rsidRDefault="008326A2" w:rsidP="00BE7600">
      <w:pPr>
        <w:pStyle w:val="Prrafodelista"/>
        <w:numPr>
          <w:ilvl w:val="0"/>
          <w:numId w:val="2"/>
        </w:numPr>
      </w:pPr>
      <w:proofErr w:type="spellStart"/>
      <w:r w:rsidRPr="00F63CB0">
        <w:rPr>
          <w:b/>
        </w:rPr>
        <w:t>boton_stop</w:t>
      </w:r>
      <w:proofErr w:type="spellEnd"/>
      <w:r>
        <w:t xml:space="preserve">: señal de stop que se acciona dentro del ascensor y </w:t>
      </w:r>
      <w:r w:rsidR="00317F16">
        <w:t xml:space="preserve"> que lo </w:t>
      </w:r>
      <w:r>
        <w:t>mantiene parado mientras esté pulsado.</w:t>
      </w:r>
    </w:p>
    <w:p w:rsidR="00F63CB0" w:rsidRDefault="00F63CB0" w:rsidP="00BE7600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f_carrera_sim</w:t>
      </w:r>
      <w:proofErr w:type="spellEnd"/>
      <w:r w:rsidRPr="00F63CB0">
        <w:t>:</w:t>
      </w:r>
      <w:r>
        <w:rPr>
          <w:b/>
        </w:rPr>
        <w:t xml:space="preserve"> </w:t>
      </w:r>
      <w:r>
        <w:t xml:space="preserve">señal de 2 bits que llega del simulador de puertas con </w:t>
      </w:r>
      <w:r w:rsidR="00317F16">
        <w:t>su estado.</w:t>
      </w:r>
    </w:p>
    <w:p w:rsidR="00317F16" w:rsidRDefault="00317F16" w:rsidP="00BE7600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Piso_actual</w:t>
      </w:r>
      <w:proofErr w:type="spellEnd"/>
      <w:r>
        <w:t>: señal de 2 bits que llega del decodificador de piso con la información de la posición actual del ascensor.</w:t>
      </w:r>
    </w:p>
    <w:p w:rsidR="00FB5683" w:rsidRPr="00BA3B3B" w:rsidRDefault="00EE5923" w:rsidP="00EE5923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reset</w:t>
      </w:r>
      <w:proofErr w:type="spellEnd"/>
      <w:r>
        <w:rPr>
          <w:b/>
        </w:rPr>
        <w:t xml:space="preserve">: </w:t>
      </w:r>
      <w:r w:rsidR="00BA3B3B">
        <w:t>entrada para resetear el módulo.</w:t>
      </w:r>
    </w:p>
    <w:p w:rsidR="00BA3B3B" w:rsidRDefault="00BA3B3B" w:rsidP="00EE592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Hz60</w:t>
      </w:r>
      <w:r>
        <w:t>: señal de entrada contador proveniente de</w:t>
      </w:r>
      <w:r w:rsidR="0035287B">
        <w:t xml:space="preserve"> mó</w:t>
      </w:r>
      <w:r>
        <w:t xml:space="preserve">dulo </w:t>
      </w:r>
      <w:proofErr w:type="spellStart"/>
      <w:r>
        <w:t>Clock</w:t>
      </w:r>
      <w:proofErr w:type="spellEnd"/>
      <w:r>
        <w:t>.</w:t>
      </w:r>
    </w:p>
    <w:p w:rsidR="00FB5683" w:rsidRDefault="00FB5683" w:rsidP="00FB5683">
      <w:pPr>
        <w:pStyle w:val="Prrafodelista"/>
        <w:ind w:left="1080" w:firstLine="0"/>
      </w:pPr>
    </w:p>
    <w:p w:rsidR="008326A2" w:rsidRDefault="008326A2" w:rsidP="008326A2">
      <w:r>
        <w:tab/>
        <w:t xml:space="preserve">Hacia el exterior </w:t>
      </w:r>
      <w:r w:rsidR="00BE7600">
        <w:t xml:space="preserve">de la FSM </w:t>
      </w:r>
      <w:r>
        <w:t>salen 3 señales:</w:t>
      </w:r>
    </w:p>
    <w:p w:rsidR="008326A2" w:rsidRDefault="008326A2" w:rsidP="008326A2">
      <w:pPr>
        <w:pStyle w:val="Prrafodelista"/>
        <w:numPr>
          <w:ilvl w:val="0"/>
          <w:numId w:val="2"/>
        </w:numPr>
      </w:pPr>
      <w:proofErr w:type="spellStart"/>
      <w:r w:rsidRPr="00317F16">
        <w:rPr>
          <w:b/>
        </w:rPr>
        <w:t>puerta_fsm</w:t>
      </w:r>
      <w:proofErr w:type="spellEnd"/>
      <w:r>
        <w:t>: señal que se dirige al controlador de puerta  para indicar apertura</w:t>
      </w:r>
      <w:r w:rsidR="001C2B7F">
        <w:t>,</w:t>
      </w:r>
      <w:r>
        <w:t xml:space="preserve"> cierre o stop a los motores de las puertas</w:t>
      </w:r>
    </w:p>
    <w:p w:rsidR="008326A2" w:rsidRDefault="008326A2" w:rsidP="008326A2">
      <w:pPr>
        <w:pStyle w:val="Prrafodelista"/>
        <w:numPr>
          <w:ilvl w:val="0"/>
          <w:numId w:val="2"/>
        </w:numPr>
      </w:pPr>
      <w:proofErr w:type="spellStart"/>
      <w:r w:rsidRPr="00317F16">
        <w:rPr>
          <w:b/>
        </w:rPr>
        <w:t>destino_fsm</w:t>
      </w:r>
      <w:proofErr w:type="spellEnd"/>
      <w:r>
        <w:t>: señal que se dirige a</w:t>
      </w:r>
      <w:r w:rsidR="00BE7600">
        <w:t xml:space="preserve">l </w:t>
      </w:r>
      <w:proofErr w:type="spellStart"/>
      <w:r w:rsidR="00BE7600">
        <w:t>display</w:t>
      </w:r>
      <w:proofErr w:type="spellEnd"/>
      <w:r w:rsidR="00BE7600">
        <w:t xml:space="preserve"> con el piso de destino</w:t>
      </w:r>
      <w:r w:rsidR="001C2B7F">
        <w:t>.</w:t>
      </w:r>
    </w:p>
    <w:p w:rsidR="00BE7600" w:rsidRDefault="00BE7600" w:rsidP="00BE7600">
      <w:pPr>
        <w:pStyle w:val="Prrafodelista"/>
        <w:numPr>
          <w:ilvl w:val="0"/>
          <w:numId w:val="2"/>
        </w:numPr>
      </w:pPr>
      <w:proofErr w:type="spellStart"/>
      <w:r w:rsidRPr="00317F16">
        <w:rPr>
          <w:b/>
        </w:rPr>
        <w:t>motor_fsm</w:t>
      </w:r>
      <w:proofErr w:type="spellEnd"/>
      <w:r>
        <w:t>: señal que se dirige al controlador del motor del ascensor</w:t>
      </w:r>
      <w:r w:rsidR="001C2B7F">
        <w:t xml:space="preserve"> para indicar subida, bajada o stop.</w:t>
      </w:r>
    </w:p>
    <w:p w:rsidR="00BE7600" w:rsidRDefault="00FB5683" w:rsidP="00BE7600">
      <w:r>
        <w:rPr>
          <w:noProof/>
        </w:rPr>
        <w:lastRenderedPageBreak/>
        <w:drawing>
          <wp:inline distT="0" distB="0" distL="0" distR="0" wp14:anchorId="5FE8DAF1" wp14:editId="032430A9">
            <wp:extent cx="611505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600" w:rsidRDefault="00BE7600" w:rsidP="00BE7600">
      <w:pPr>
        <w:pStyle w:val="Prrafodelista"/>
        <w:ind w:left="1080" w:firstLine="0"/>
      </w:pPr>
    </w:p>
    <w:p w:rsidR="00FB18FA" w:rsidRDefault="00FB18FA" w:rsidP="00BE7600">
      <w:pPr>
        <w:pStyle w:val="Prrafodelista"/>
        <w:ind w:left="1080" w:firstLine="0"/>
      </w:pPr>
    </w:p>
    <w:p w:rsidR="00FB18FA" w:rsidRDefault="00FB18FA" w:rsidP="00BE7600">
      <w:pPr>
        <w:pStyle w:val="Prrafodelista"/>
        <w:ind w:left="1080" w:firstLine="0"/>
      </w:pPr>
    </w:p>
    <w:p w:rsidR="00FB18FA" w:rsidRDefault="00FB18FA" w:rsidP="00BE7600">
      <w:pPr>
        <w:pStyle w:val="Prrafodelista"/>
        <w:ind w:left="1080" w:firstLine="0"/>
      </w:pPr>
    </w:p>
    <w:p w:rsidR="00B171BD" w:rsidRDefault="0059037D" w:rsidP="00B171BD">
      <w:pPr>
        <w:pStyle w:val="Prrafodelista"/>
        <w:numPr>
          <w:ilvl w:val="1"/>
          <w:numId w:val="1"/>
        </w:numPr>
      </w:pPr>
      <w:proofErr w:type="spellStart"/>
      <w:r>
        <w:t>Simulador_</w:t>
      </w:r>
      <w:r w:rsidR="00B171BD">
        <w:t>puerta</w:t>
      </w:r>
      <w:proofErr w:type="spellEnd"/>
    </w:p>
    <w:p w:rsidR="00BE7600" w:rsidRDefault="0059037D" w:rsidP="00BE7600">
      <w:pPr>
        <w:pStyle w:val="Prrafodelista"/>
        <w:ind w:left="720" w:firstLine="0"/>
      </w:pPr>
      <w:r>
        <w:t>El simulador puerta simula</w:t>
      </w:r>
      <w:r w:rsidR="007D7292">
        <w:t xml:space="preserve"> el comportamiento de las puertas de una instalación real de un ascensor. La información sobre el estado de las puertas debería llegar a la FSM a través de unos sensores</w:t>
      </w:r>
      <w:r w:rsidR="00FB18FA">
        <w:t>. Como no es así, generamos esa señal a través de la</w:t>
      </w:r>
      <w:r w:rsidR="007D7292">
        <w:t xml:space="preserve"> señal </w:t>
      </w:r>
      <w:r w:rsidR="00FB18FA">
        <w:t xml:space="preserve"> </w:t>
      </w:r>
      <w:proofErr w:type="spellStart"/>
      <w:r w:rsidR="00FB18FA">
        <w:rPr>
          <w:b/>
        </w:rPr>
        <w:t>motor_puerta</w:t>
      </w:r>
      <w:proofErr w:type="spellEnd"/>
      <w:r w:rsidR="00FB18FA">
        <w:t xml:space="preserve"> que </w:t>
      </w:r>
      <w:r w:rsidR="007D7292" w:rsidRPr="00FB18FA">
        <w:t>la</w:t>
      </w:r>
      <w:r w:rsidR="007D7292">
        <w:t xml:space="preserve"> obtenemos del módulo </w:t>
      </w:r>
      <w:proofErr w:type="spellStart"/>
      <w:r w:rsidR="007D7292" w:rsidRPr="00FB18FA">
        <w:rPr>
          <w:u w:val="single"/>
        </w:rPr>
        <w:t>control_motor_puerta</w:t>
      </w:r>
      <w:proofErr w:type="spellEnd"/>
      <w:r w:rsidR="00FB18FA">
        <w:t xml:space="preserve"> que proporciona la información sobre el movimiento de los motores de apertura de la puerta.</w:t>
      </w:r>
    </w:p>
    <w:p w:rsidR="007165CA" w:rsidRDefault="007165CA" w:rsidP="00BE7600">
      <w:pPr>
        <w:pStyle w:val="Prrafodelista"/>
        <w:ind w:left="720" w:firstLine="0"/>
      </w:pPr>
      <w:proofErr w:type="spellStart"/>
      <w:r>
        <w:t>Simulador_puerta</w:t>
      </w:r>
      <w:proofErr w:type="spellEnd"/>
      <w:r>
        <w:t xml:space="preserve"> tiene como salidas las señales:</w:t>
      </w:r>
    </w:p>
    <w:p w:rsidR="007165CA" w:rsidRDefault="007165CA" w:rsidP="00BE7600">
      <w:pPr>
        <w:pStyle w:val="Prrafodelista"/>
        <w:ind w:left="720" w:firstLine="0"/>
      </w:pPr>
      <w:proofErr w:type="spellStart"/>
      <w:r>
        <w:rPr>
          <w:b/>
        </w:rPr>
        <w:t>puerta_puerta</w:t>
      </w:r>
      <w:proofErr w:type="spellEnd"/>
      <w:r>
        <w:rPr>
          <w:b/>
        </w:rPr>
        <w:t xml:space="preserve">: </w:t>
      </w:r>
      <w:r>
        <w:t xml:space="preserve">señal de 2bits que llega hasta el </w:t>
      </w:r>
      <w:proofErr w:type="spellStart"/>
      <w:r>
        <w:t>display</w:t>
      </w:r>
      <w:proofErr w:type="spellEnd"/>
      <w:r>
        <w:t xml:space="preserve"> para mostrar el cierre de puertas</w:t>
      </w:r>
    </w:p>
    <w:p w:rsidR="0035287B" w:rsidRDefault="00FB5217" w:rsidP="0035287B">
      <w:pPr>
        <w:pStyle w:val="Prrafodelista"/>
        <w:ind w:left="720" w:firstLine="0"/>
      </w:pPr>
      <w:proofErr w:type="spellStart"/>
      <w:r>
        <w:rPr>
          <w:b/>
        </w:rPr>
        <w:t>f_carrera_sim</w:t>
      </w:r>
      <w:proofErr w:type="spellEnd"/>
      <w:r w:rsidR="007165CA">
        <w:rPr>
          <w:b/>
        </w:rPr>
        <w:t>:</w:t>
      </w:r>
      <w:r w:rsidR="007165CA">
        <w:t xml:space="preserve"> señal de 2 bits que llega hasta la FSM como señal de los finales de carrera al abrir y cerrar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Pr="0035287B" w:rsidRDefault="0035287B" w:rsidP="0035287B">
      <w:pPr>
        <w:pStyle w:val="Prrafodelista"/>
        <w:ind w:left="720" w:firstLine="0"/>
      </w:pPr>
      <w:r w:rsidRPr="0035287B">
        <w:rPr>
          <w:b/>
        </w:rPr>
        <w:t>Hz</w:t>
      </w:r>
      <w:r w:rsidR="00624684">
        <w:rPr>
          <w:b/>
        </w:rPr>
        <w:t>2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7165CA" w:rsidRPr="007165CA" w:rsidRDefault="007165CA" w:rsidP="009E2B1D"/>
    <w:p w:rsidR="009E2B1D" w:rsidRDefault="00624684" w:rsidP="009E2B1D">
      <w:pPr>
        <w:pStyle w:val="Prrafodelista"/>
        <w:ind w:left="720" w:firstLine="0"/>
      </w:pPr>
      <w:r>
        <w:rPr>
          <w:noProof/>
        </w:rPr>
        <w:lastRenderedPageBreak/>
        <w:drawing>
          <wp:inline distT="0" distB="0" distL="0" distR="0">
            <wp:extent cx="5514975" cy="2505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83" w:rsidRPr="009E2B1D" w:rsidRDefault="00FB5683" w:rsidP="009E2B1D">
      <w:pPr>
        <w:pStyle w:val="Prrafodelista"/>
        <w:ind w:left="720" w:firstLine="0"/>
      </w:pPr>
    </w:p>
    <w:p w:rsidR="00604DE2" w:rsidRDefault="00B171BD" w:rsidP="00604DE2">
      <w:pPr>
        <w:pStyle w:val="Prrafodelista"/>
        <w:numPr>
          <w:ilvl w:val="1"/>
          <w:numId w:val="1"/>
        </w:numPr>
      </w:pPr>
      <w:r>
        <w:t xml:space="preserve">Simulador </w:t>
      </w:r>
      <w:r w:rsidR="0072151E">
        <w:t>piso</w:t>
      </w:r>
    </w:p>
    <w:p w:rsidR="00FB5217" w:rsidRDefault="00FB5217" w:rsidP="00FB5217">
      <w:pPr>
        <w:pStyle w:val="Prrafodelista"/>
        <w:ind w:left="720" w:firstLine="0"/>
      </w:pPr>
      <w:r>
        <w:t>El simulador piso</w:t>
      </w:r>
      <w:r w:rsidR="009E2B1D">
        <w:t xml:space="preserve"> simula el comportamiento del ascensor. Proporciona las señales que deberían adquirirse de los sensores físicos que detectan la posición del ascensor en un sistema real.</w:t>
      </w:r>
    </w:p>
    <w:p w:rsidR="009E2B1D" w:rsidRDefault="009E2B1D" w:rsidP="00FB5217">
      <w:pPr>
        <w:pStyle w:val="Prrafodelista"/>
        <w:ind w:left="720" w:firstLine="0"/>
      </w:pPr>
      <w:r>
        <w:t xml:space="preserve">La señal </w:t>
      </w:r>
      <w:proofErr w:type="spellStart"/>
      <w:r>
        <w:rPr>
          <w:b/>
        </w:rPr>
        <w:t>motor_ascensor</w:t>
      </w:r>
      <w:proofErr w:type="spellEnd"/>
      <w:r>
        <w:t xml:space="preserve"> llega al simulador de piso, una señal de 2 bits (subiendo, bajando y stop) con la información sobre el movimiento de los motores de subida y bajada</w:t>
      </w:r>
      <w:r w:rsidR="00790AD1">
        <w:t>.</w:t>
      </w:r>
    </w:p>
    <w:p w:rsidR="0035287B" w:rsidRDefault="00790AD1" w:rsidP="0035287B">
      <w:pPr>
        <w:pStyle w:val="Prrafodelista"/>
        <w:ind w:left="720" w:firstLine="0"/>
      </w:pPr>
      <w:proofErr w:type="spellStart"/>
      <w:r>
        <w:t>Simulador_puerta</w:t>
      </w:r>
      <w:proofErr w:type="spellEnd"/>
      <w:r>
        <w:t xml:space="preserve"> tiene como salida  </w:t>
      </w:r>
      <w:proofErr w:type="spellStart"/>
      <w:r>
        <w:rPr>
          <w:b/>
        </w:rPr>
        <w:t>piso_sim</w:t>
      </w:r>
      <w:proofErr w:type="spellEnd"/>
      <w:r>
        <w:t>, una señal de 7 bits, uno por cada piso del edificio que lle</w:t>
      </w:r>
      <w:r w:rsidR="0035287B">
        <w:t xml:space="preserve">ga hasta el módulo </w:t>
      </w:r>
      <w:proofErr w:type="spellStart"/>
      <w:r w:rsidR="0035287B">
        <w:t>decoder_piso</w:t>
      </w:r>
      <w:proofErr w:type="spellEnd"/>
      <w:r w:rsidR="0035287B">
        <w:t>.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Pr="0035287B" w:rsidRDefault="0035287B" w:rsidP="0035287B">
      <w:pPr>
        <w:pStyle w:val="Prrafodelista"/>
        <w:ind w:left="720" w:firstLine="0"/>
      </w:pPr>
      <w:r w:rsidRPr="0035287B">
        <w:rPr>
          <w:b/>
        </w:rPr>
        <w:t>Hz1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35287B" w:rsidRDefault="0035287B" w:rsidP="00FB5217">
      <w:pPr>
        <w:pStyle w:val="Prrafodelista"/>
        <w:ind w:left="720" w:firstLine="0"/>
      </w:pPr>
    </w:p>
    <w:p w:rsidR="00FB5683" w:rsidRDefault="00FB5683" w:rsidP="00FB5217">
      <w:pPr>
        <w:pStyle w:val="Prrafodelista"/>
        <w:ind w:left="720" w:firstLine="0"/>
      </w:pPr>
    </w:p>
    <w:p w:rsidR="00FB5683" w:rsidRDefault="00FB5683" w:rsidP="00FB5217">
      <w:pPr>
        <w:pStyle w:val="Prrafodelista"/>
        <w:ind w:left="720" w:firstLine="0"/>
      </w:pPr>
      <w:r>
        <w:rPr>
          <w:noProof/>
        </w:rPr>
        <w:drawing>
          <wp:inline distT="0" distB="0" distL="0" distR="0">
            <wp:extent cx="6172200" cy="3019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D1" w:rsidRPr="00790AD1" w:rsidRDefault="00790AD1" w:rsidP="00FB5217">
      <w:pPr>
        <w:pStyle w:val="Prrafodelista"/>
        <w:ind w:left="720" w:firstLine="0"/>
      </w:pPr>
    </w:p>
    <w:p w:rsidR="0072151E" w:rsidRDefault="0072151E" w:rsidP="00604DE2">
      <w:pPr>
        <w:pStyle w:val="Prrafodelista"/>
        <w:numPr>
          <w:ilvl w:val="1"/>
          <w:numId w:val="1"/>
        </w:numPr>
      </w:pPr>
      <w:r>
        <w:t xml:space="preserve">Decodificador piso </w:t>
      </w:r>
    </w:p>
    <w:p w:rsidR="00790AD1" w:rsidRDefault="00790AD1" w:rsidP="00790AD1">
      <w:pPr>
        <w:pStyle w:val="Prrafodelista"/>
        <w:ind w:left="720" w:firstLine="0"/>
      </w:pPr>
      <w:r>
        <w:t xml:space="preserve">El modulo decodificador piso </w:t>
      </w:r>
      <w:r w:rsidR="000B5C91">
        <w:t>tiene dos instancias</w:t>
      </w:r>
      <w:r>
        <w:t xml:space="preserve">. </w:t>
      </w:r>
    </w:p>
    <w:p w:rsidR="00790AD1" w:rsidRDefault="00790AD1" w:rsidP="00790AD1">
      <w:pPr>
        <w:pStyle w:val="Prrafodelista"/>
        <w:ind w:left="720" w:firstLine="0"/>
      </w:pPr>
      <w:r>
        <w:t>Por un lado</w:t>
      </w:r>
      <w:r w:rsidR="000B5C91">
        <w:t xml:space="preserve"> recibe la entrada </w:t>
      </w:r>
      <w:r w:rsidR="000B5C91">
        <w:rPr>
          <w:b/>
        </w:rPr>
        <w:t>botón</w:t>
      </w:r>
      <w:r w:rsidR="000B5C91">
        <w:t xml:space="preserve"> (7 bits, uno por cada piso) con la información del piso de destino. Genera la señal </w:t>
      </w:r>
      <w:proofErr w:type="spellStart"/>
      <w:r w:rsidR="000B5C91">
        <w:rPr>
          <w:b/>
        </w:rPr>
        <w:t>botón_decod</w:t>
      </w:r>
      <w:proofErr w:type="spellEnd"/>
      <w:r w:rsidR="006C35EC">
        <w:t xml:space="preserve"> con la misma información en 3 bits</w:t>
      </w:r>
      <w:r w:rsidR="000B5C91">
        <w:t xml:space="preserve"> y la envía a la FSM.</w:t>
      </w:r>
    </w:p>
    <w:p w:rsidR="006C35EC" w:rsidRDefault="000B5C91" w:rsidP="006C35EC">
      <w:pPr>
        <w:pStyle w:val="Prrafodelista"/>
        <w:ind w:left="720" w:firstLine="0"/>
      </w:pPr>
      <w:r>
        <w:lastRenderedPageBreak/>
        <w:t xml:space="preserve">Por otro lado recibe la señal </w:t>
      </w:r>
      <w:proofErr w:type="spellStart"/>
      <w:r>
        <w:rPr>
          <w:b/>
        </w:rPr>
        <w:t>piso_sim</w:t>
      </w:r>
      <w:proofErr w:type="spellEnd"/>
      <w:r>
        <w:t xml:space="preserve">, que proviene del simulador de piso (7 bits, uno por cada piso) y genera la señal </w:t>
      </w:r>
      <w:proofErr w:type="spellStart"/>
      <w:r>
        <w:rPr>
          <w:b/>
        </w:rPr>
        <w:t>piso_actual</w:t>
      </w:r>
      <w:proofErr w:type="spellEnd"/>
      <w:r w:rsidR="006C35EC">
        <w:t xml:space="preserve">, 3 bits que se envían al </w:t>
      </w:r>
      <w:proofErr w:type="spellStart"/>
      <w:r w:rsidR="006C35EC">
        <w:t>display</w:t>
      </w:r>
      <w:proofErr w:type="spellEnd"/>
      <w:r w:rsidR="006C35EC">
        <w:t xml:space="preserve">  para mostrar el piso actual y a la FSM para que la máquina de estados sepa la posición del ascensor en cada momento.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Default="0035287B" w:rsidP="00A94C05">
      <w:pPr>
        <w:pStyle w:val="Prrafodelista"/>
        <w:ind w:left="720" w:firstLine="0"/>
      </w:pPr>
      <w:r w:rsidRPr="0035287B">
        <w:rPr>
          <w:b/>
        </w:rPr>
        <w:t>Hz</w:t>
      </w:r>
      <w:r>
        <w:rPr>
          <w:b/>
        </w:rPr>
        <w:t>60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6C35EC" w:rsidRPr="000B5C91" w:rsidRDefault="00FB5683" w:rsidP="006C35EC">
      <w:pPr>
        <w:pStyle w:val="Prrafodelista"/>
        <w:ind w:left="720" w:firstLine="0"/>
      </w:pPr>
      <w:r>
        <w:rPr>
          <w:noProof/>
        </w:rPr>
        <w:drawing>
          <wp:inline distT="0" distB="0" distL="0" distR="0">
            <wp:extent cx="6238875" cy="2971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EC" w:rsidRDefault="00381DE4" w:rsidP="006C35EC">
      <w:pPr>
        <w:pStyle w:val="Prrafodelista"/>
        <w:numPr>
          <w:ilvl w:val="1"/>
          <w:numId w:val="1"/>
        </w:numPr>
      </w:pPr>
      <w:r>
        <w:t xml:space="preserve">Control </w:t>
      </w:r>
      <w:r w:rsidR="0072151E">
        <w:t xml:space="preserve"> motor puerta</w:t>
      </w:r>
    </w:p>
    <w:p w:rsidR="006C35EC" w:rsidRDefault="006C35EC" w:rsidP="006C35EC">
      <w:pPr>
        <w:pStyle w:val="Prrafodelista"/>
        <w:ind w:left="720" w:firstLine="0"/>
      </w:pPr>
      <w:r>
        <w:t xml:space="preserve">El módulo control puerta se encarga de gestionar la activación de los motores de apertura de las puertas del ascensor. </w:t>
      </w:r>
    </w:p>
    <w:p w:rsidR="006C35EC" w:rsidRDefault="006C35EC" w:rsidP="006C35EC">
      <w:pPr>
        <w:pStyle w:val="Prrafodelista"/>
        <w:ind w:left="720" w:firstLine="0"/>
      </w:pPr>
      <w:r>
        <w:t>Tiene como entradas las señales:</w:t>
      </w:r>
    </w:p>
    <w:p w:rsidR="006C35EC" w:rsidRDefault="006C35EC" w:rsidP="006C35EC">
      <w:pPr>
        <w:pStyle w:val="Prrafodelista"/>
        <w:ind w:left="720" w:firstLine="0"/>
      </w:pPr>
      <w:proofErr w:type="spellStart"/>
      <w:r w:rsidRPr="006C35EC">
        <w:rPr>
          <w:b/>
        </w:rPr>
        <w:t>Sensor_presencia</w:t>
      </w:r>
      <w:proofErr w:type="spellEnd"/>
      <w:r>
        <w:t>: señal de 1 bit que llega a través del sen</w:t>
      </w:r>
      <w:r w:rsidR="008010FA">
        <w:t>sor de presencia</w:t>
      </w:r>
    </w:p>
    <w:p w:rsidR="008010FA" w:rsidRDefault="008010FA" w:rsidP="006C35EC">
      <w:pPr>
        <w:pStyle w:val="Prrafodelista"/>
        <w:ind w:left="720" w:firstLine="0"/>
      </w:pPr>
      <w:proofErr w:type="spellStart"/>
      <w:r>
        <w:rPr>
          <w:b/>
        </w:rPr>
        <w:t>Puerta_fsm</w:t>
      </w:r>
      <w:proofErr w:type="spellEnd"/>
      <w:r w:rsidRPr="008010FA">
        <w:t>:</w:t>
      </w:r>
      <w:r>
        <w:rPr>
          <w:b/>
        </w:rPr>
        <w:t xml:space="preserve"> </w:t>
      </w:r>
      <w:r>
        <w:t>señal de 2 bits con la información sobre la dirección en la que deben moverse las puertas o si deben permanecer quitas.</w:t>
      </w:r>
    </w:p>
    <w:p w:rsidR="008010FA" w:rsidRDefault="008010FA" w:rsidP="006C35EC">
      <w:pPr>
        <w:pStyle w:val="Prrafodelista"/>
        <w:ind w:left="720" w:firstLine="0"/>
      </w:pPr>
      <w:r>
        <w:t>Tiene como salida la señal:</w:t>
      </w:r>
    </w:p>
    <w:p w:rsidR="008010FA" w:rsidRDefault="008010FA" w:rsidP="006C35EC">
      <w:pPr>
        <w:pStyle w:val="Prrafodelista"/>
        <w:ind w:left="720" w:firstLine="0"/>
      </w:pPr>
      <w:proofErr w:type="spellStart"/>
      <w:r>
        <w:rPr>
          <w:b/>
        </w:rPr>
        <w:t>Motor_puerta</w:t>
      </w:r>
      <w:proofErr w:type="spellEnd"/>
      <w:r>
        <w:rPr>
          <w:b/>
        </w:rPr>
        <w:t>:</w:t>
      </w:r>
      <w:r>
        <w:t xml:space="preserve"> señal que se envía hasta el simulador puerta con la información del estado de los motores para que éste pueda generar su simulación.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Pr="008010FA" w:rsidRDefault="0035287B" w:rsidP="0035287B">
      <w:pPr>
        <w:pStyle w:val="Prrafodelista"/>
        <w:ind w:left="720" w:firstLine="0"/>
      </w:pPr>
      <w:r w:rsidRPr="0035287B">
        <w:rPr>
          <w:b/>
        </w:rPr>
        <w:t>Hz</w:t>
      </w:r>
      <w:r>
        <w:rPr>
          <w:b/>
        </w:rPr>
        <w:t>60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6C35EC" w:rsidRDefault="00691198" w:rsidP="006C35EC">
      <w:pPr>
        <w:pStyle w:val="Prrafodelista"/>
        <w:ind w:left="720" w:firstLine="0"/>
      </w:pPr>
      <w:r>
        <w:rPr>
          <w:noProof/>
        </w:rPr>
        <w:drawing>
          <wp:inline distT="0" distB="0" distL="0" distR="0">
            <wp:extent cx="5638800" cy="2686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51E" w:rsidRDefault="00381DE4" w:rsidP="00604DE2">
      <w:pPr>
        <w:pStyle w:val="Prrafodelista"/>
        <w:numPr>
          <w:ilvl w:val="1"/>
          <w:numId w:val="1"/>
        </w:numPr>
      </w:pPr>
      <w:r>
        <w:lastRenderedPageBreak/>
        <w:t xml:space="preserve">Control </w:t>
      </w:r>
      <w:r w:rsidR="0072151E">
        <w:t xml:space="preserve"> motor ascensor </w:t>
      </w:r>
    </w:p>
    <w:p w:rsidR="008010FA" w:rsidRDefault="008010FA" w:rsidP="008010FA">
      <w:pPr>
        <w:pStyle w:val="Prrafodelista"/>
        <w:ind w:left="720" w:firstLine="0"/>
      </w:pPr>
      <w:r>
        <w:t xml:space="preserve">El módulo control ascensor está pensado para poder añadir funciones </w:t>
      </w:r>
      <w:r w:rsidR="00D15A8A">
        <w:t xml:space="preserve">con facilidad. En la actualidad se encarga de controlar la subida, bajada y stop del ascensor a través de la señal </w:t>
      </w:r>
      <w:proofErr w:type="spellStart"/>
      <w:r w:rsidR="00D15A8A">
        <w:rPr>
          <w:b/>
        </w:rPr>
        <w:t>motor_fsm</w:t>
      </w:r>
      <w:proofErr w:type="spellEnd"/>
      <w:r w:rsidR="00D15A8A">
        <w:t xml:space="preserve"> de 2 bits que proviene de la FSM.</w:t>
      </w:r>
    </w:p>
    <w:p w:rsidR="00D15A8A" w:rsidRDefault="00D15A8A" w:rsidP="002F3142">
      <w:pPr>
        <w:pStyle w:val="Prrafodelista"/>
        <w:ind w:left="720" w:firstLine="0"/>
      </w:pPr>
      <w:r>
        <w:t xml:space="preserve">Como salida se genera la señal </w:t>
      </w:r>
      <w:proofErr w:type="spellStart"/>
      <w:r>
        <w:rPr>
          <w:b/>
        </w:rPr>
        <w:t>motor_ascensor</w:t>
      </w:r>
      <w:proofErr w:type="spellEnd"/>
      <w:r>
        <w:t xml:space="preserve"> de 2 bits</w:t>
      </w:r>
      <w:r w:rsidR="002F3142">
        <w:t xml:space="preserve"> con el sentido del movimiento del motor que </w:t>
      </w:r>
      <w:r>
        <w:t xml:space="preserve">es enviada al </w:t>
      </w:r>
      <w:proofErr w:type="spellStart"/>
      <w:r>
        <w:t>display</w:t>
      </w:r>
      <w:proofErr w:type="spellEnd"/>
      <w:r w:rsidR="002F3142">
        <w:t xml:space="preserve"> </w:t>
      </w:r>
      <w:r>
        <w:t xml:space="preserve">y </w:t>
      </w:r>
      <w:r w:rsidR="002F3142">
        <w:t>al simulador de piso.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Default="0035287B" w:rsidP="0035287B">
      <w:pPr>
        <w:pStyle w:val="Prrafodelista"/>
        <w:ind w:left="720" w:firstLine="0"/>
      </w:pPr>
      <w:r w:rsidRPr="0035287B">
        <w:rPr>
          <w:b/>
        </w:rPr>
        <w:t>Hz</w:t>
      </w:r>
      <w:r>
        <w:rPr>
          <w:b/>
        </w:rPr>
        <w:t>60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2F3142" w:rsidRDefault="00691198" w:rsidP="00A94C05">
      <w:pPr>
        <w:pStyle w:val="Prrafodelista"/>
        <w:ind w:left="720" w:firstLine="0"/>
      </w:pPr>
      <w:r>
        <w:rPr>
          <w:noProof/>
        </w:rPr>
        <w:drawing>
          <wp:inline distT="0" distB="0" distL="0" distR="0" wp14:anchorId="6F9B63D4" wp14:editId="37519DF3">
            <wp:extent cx="6181725" cy="28670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05" w:rsidRPr="00D15A8A" w:rsidRDefault="00A94C05" w:rsidP="00A94C05">
      <w:pPr>
        <w:pStyle w:val="Prrafodelista"/>
        <w:ind w:left="720" w:firstLine="0"/>
      </w:pPr>
    </w:p>
    <w:p w:rsidR="00691198" w:rsidRDefault="00691198" w:rsidP="00604DE2">
      <w:pPr>
        <w:pStyle w:val="Prrafodelista"/>
        <w:numPr>
          <w:ilvl w:val="1"/>
          <w:numId w:val="1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divider</w:t>
      </w:r>
      <w:proofErr w:type="spellEnd"/>
    </w:p>
    <w:p w:rsidR="00691198" w:rsidRDefault="00691198" w:rsidP="00691198">
      <w:pPr>
        <w:pStyle w:val="Prrafodelista"/>
        <w:ind w:left="720" w:firstLine="0"/>
      </w:pPr>
      <w:r>
        <w:t xml:space="preserve">Se trata de un módulo encargado de </w:t>
      </w:r>
      <w:proofErr w:type="spellStart"/>
      <w:r>
        <w:t>adapatar</w:t>
      </w:r>
      <w:proofErr w:type="spellEnd"/>
      <w:r>
        <w:t xml:space="preserve"> la frecuencia de la placa FPGA a la frecuencia que necesitan los distintos módulos.</w:t>
      </w:r>
    </w:p>
    <w:p w:rsidR="00691198" w:rsidRDefault="00691198" w:rsidP="00691198">
      <w:pPr>
        <w:pStyle w:val="Prrafodelista"/>
        <w:ind w:left="720" w:firstLine="0"/>
      </w:pPr>
      <w:r>
        <w:t xml:space="preserve">Recibe como entrada la señal de </w:t>
      </w:r>
      <w:proofErr w:type="spellStart"/>
      <w:r>
        <w:rPr>
          <w:b/>
        </w:rPr>
        <w:t>clk</w:t>
      </w:r>
      <w:proofErr w:type="spellEnd"/>
      <w:r>
        <w:t xml:space="preserve"> proveniente de la FPGA. </w:t>
      </w:r>
    </w:p>
    <w:p w:rsidR="00691198" w:rsidRDefault="00691198" w:rsidP="00691198">
      <w:pPr>
        <w:pStyle w:val="Prrafodelista"/>
        <w:ind w:left="720" w:firstLine="0"/>
      </w:pPr>
      <w:r>
        <w:t>Genera las señales:</w:t>
      </w:r>
    </w:p>
    <w:p w:rsidR="00691198" w:rsidRDefault="00691198" w:rsidP="00691198">
      <w:pPr>
        <w:pStyle w:val="Prrafodelista"/>
        <w:ind w:left="720" w:firstLine="0"/>
      </w:pPr>
      <w:r>
        <w:t xml:space="preserve"> </w:t>
      </w:r>
      <w:r>
        <w:rPr>
          <w:b/>
        </w:rPr>
        <w:t>Hz1:</w:t>
      </w:r>
      <w:r w:rsidR="003A3697">
        <w:t xml:space="preserve"> señal de reloj que utilizan la FSM, el simulador de puerta y el simulador de piso</w:t>
      </w:r>
    </w:p>
    <w:p w:rsidR="003A3697" w:rsidRPr="003A3697" w:rsidRDefault="003A3697" w:rsidP="00691198">
      <w:pPr>
        <w:pStyle w:val="Prrafodelista"/>
        <w:ind w:left="720" w:firstLine="0"/>
      </w:pPr>
      <w:r>
        <w:rPr>
          <w:b/>
        </w:rPr>
        <w:t>Hz60</w:t>
      </w:r>
      <w:r>
        <w:t xml:space="preserve">: señal de reloj que utilizan el control de motor ascensor, el control de motor de puerta, el </w:t>
      </w:r>
      <w:proofErr w:type="spellStart"/>
      <w:r>
        <w:t>display</w:t>
      </w:r>
      <w:proofErr w:type="spellEnd"/>
      <w:r>
        <w:t xml:space="preserve"> y el </w:t>
      </w:r>
      <w:proofErr w:type="spellStart"/>
      <w:r>
        <w:t>decoder</w:t>
      </w:r>
      <w:proofErr w:type="spellEnd"/>
      <w:r>
        <w:t xml:space="preserve"> piso.</w:t>
      </w:r>
    </w:p>
    <w:p w:rsidR="00691198" w:rsidRDefault="00401762" w:rsidP="00691198">
      <w:pPr>
        <w:pStyle w:val="Prrafodelista"/>
        <w:ind w:left="720" w:firstLine="0"/>
      </w:pPr>
      <w:r>
        <w:rPr>
          <w:noProof/>
        </w:rPr>
        <w:lastRenderedPageBreak/>
        <w:drawing>
          <wp:inline distT="0" distB="0" distL="0" distR="0">
            <wp:extent cx="6105525" cy="2990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198" w:rsidRDefault="00691198" w:rsidP="00691198">
      <w:pPr>
        <w:pStyle w:val="Prrafodelista"/>
        <w:ind w:left="720" w:firstLine="0"/>
      </w:pPr>
    </w:p>
    <w:p w:rsidR="00604DE2" w:rsidRDefault="00691198" w:rsidP="00604DE2">
      <w:pPr>
        <w:pStyle w:val="Prrafodelista"/>
        <w:numPr>
          <w:ilvl w:val="1"/>
          <w:numId w:val="1"/>
        </w:numPr>
      </w:pPr>
      <w:proofErr w:type="spellStart"/>
      <w:r>
        <w:t>Display</w:t>
      </w:r>
      <w:proofErr w:type="spellEnd"/>
      <w:r w:rsidR="00BF2D1F">
        <w:t xml:space="preserve"> </w:t>
      </w:r>
    </w:p>
    <w:p w:rsidR="002F3142" w:rsidRDefault="002F3142" w:rsidP="002F3142">
      <w:pPr>
        <w:pStyle w:val="Prrafodelista"/>
        <w:ind w:left="720" w:firstLine="0"/>
      </w:pPr>
      <w:r>
        <w:t xml:space="preserve">Se trata de 8 </w:t>
      </w:r>
      <w:proofErr w:type="spellStart"/>
      <w:r>
        <w:t>displays</w:t>
      </w:r>
      <w:proofErr w:type="spellEnd"/>
      <w:r>
        <w:t xml:space="preserve"> de 7 segmentos </w:t>
      </w:r>
      <w:r w:rsidR="00BE1FF5">
        <w:t xml:space="preserve">sincronizados a través de una bandera que activa cada uno de los </w:t>
      </w:r>
      <w:proofErr w:type="spellStart"/>
      <w:r w:rsidR="00BE1FF5">
        <w:t>displays</w:t>
      </w:r>
      <w:proofErr w:type="spellEnd"/>
      <w:r w:rsidR="00BE1FF5">
        <w:t xml:space="preserve"> cuando hay un flanco de reloj. </w:t>
      </w:r>
    </w:p>
    <w:p w:rsidR="008D6245" w:rsidRDefault="008D6245" w:rsidP="002F3142">
      <w:pPr>
        <w:pStyle w:val="Prrafodelista"/>
        <w:ind w:left="720" w:firstLine="0"/>
      </w:pPr>
      <w:r>
        <w:t xml:space="preserve">El </w:t>
      </w:r>
      <w:proofErr w:type="spellStart"/>
      <w:r>
        <w:t>display</w:t>
      </w:r>
      <w:proofErr w:type="spellEnd"/>
      <w:r>
        <w:t xml:space="preserve"> recibe 4 señales:</w:t>
      </w:r>
    </w:p>
    <w:p w:rsidR="008D6245" w:rsidRDefault="008D6245" w:rsidP="002F3142">
      <w:pPr>
        <w:pStyle w:val="Prrafodelista"/>
        <w:ind w:left="720" w:firstLine="0"/>
      </w:pPr>
      <w:proofErr w:type="spellStart"/>
      <w:r>
        <w:rPr>
          <w:b/>
        </w:rPr>
        <w:t>Puerta_sim</w:t>
      </w:r>
      <w:proofErr w:type="spellEnd"/>
      <w:r>
        <w:t>: señal con que proviene del simulador puerta. 2 bits con la información del estado de las puertas.</w:t>
      </w:r>
    </w:p>
    <w:p w:rsidR="008D6245" w:rsidRDefault="008D6245" w:rsidP="002F3142">
      <w:pPr>
        <w:pStyle w:val="Prrafodelista"/>
        <w:ind w:left="720" w:firstLine="0"/>
      </w:pPr>
      <w:proofErr w:type="spellStart"/>
      <w:r>
        <w:rPr>
          <w:b/>
        </w:rPr>
        <w:t>Destino_fsm</w:t>
      </w:r>
      <w:proofErr w:type="spellEnd"/>
      <w:r w:rsidRPr="008D6245">
        <w:t>:</w:t>
      </w:r>
      <w:r>
        <w:t xml:space="preserve"> señal que llega de la FSM con </w:t>
      </w:r>
      <w:r w:rsidR="00CD3D30">
        <w:t>el piso que debe alcanzar el ascensor</w:t>
      </w:r>
    </w:p>
    <w:p w:rsidR="00CD3D30" w:rsidRDefault="00CD3D30" w:rsidP="002F3142">
      <w:pPr>
        <w:pStyle w:val="Prrafodelista"/>
        <w:ind w:left="720" w:firstLine="0"/>
      </w:pPr>
      <w:proofErr w:type="spellStart"/>
      <w:r>
        <w:rPr>
          <w:b/>
        </w:rPr>
        <w:t>Piso_actual</w:t>
      </w:r>
      <w:proofErr w:type="spellEnd"/>
      <w:r>
        <w:t xml:space="preserve">: </w:t>
      </w:r>
      <w:proofErr w:type="spellStart"/>
      <w:r>
        <w:t>señall</w:t>
      </w:r>
      <w:proofErr w:type="spellEnd"/>
      <w:r>
        <w:t xml:space="preserve"> que llega del </w:t>
      </w:r>
      <w:proofErr w:type="spellStart"/>
      <w:r>
        <w:t>decodificiador</w:t>
      </w:r>
      <w:proofErr w:type="spellEnd"/>
      <w:r>
        <w:t xml:space="preserve"> de piso con el piso en el que se encuentra el ascensor en cada instante.</w:t>
      </w:r>
    </w:p>
    <w:p w:rsidR="00CD3D30" w:rsidRDefault="00CD3D30" w:rsidP="002F3142">
      <w:pPr>
        <w:pStyle w:val="Prrafodelista"/>
        <w:ind w:left="720" w:firstLine="0"/>
      </w:pPr>
      <w:proofErr w:type="spellStart"/>
      <w:r>
        <w:rPr>
          <w:b/>
        </w:rPr>
        <w:t>Motor_ascensor</w:t>
      </w:r>
      <w:proofErr w:type="spellEnd"/>
      <w:r>
        <w:t>: señal con la dirección de desplazamiento de los motores del ascensor</w:t>
      </w:r>
    </w:p>
    <w:p w:rsidR="0035287B" w:rsidRDefault="0035287B" w:rsidP="0035287B">
      <w:pPr>
        <w:pStyle w:val="Prrafodelista"/>
        <w:ind w:left="720" w:firstLine="0"/>
      </w:pPr>
      <w:proofErr w:type="spellStart"/>
      <w:proofErr w:type="gramStart"/>
      <w:r w:rsidRPr="0035287B">
        <w:rPr>
          <w:b/>
        </w:rPr>
        <w:t>reset</w:t>
      </w:r>
      <w:proofErr w:type="spellEnd"/>
      <w:proofErr w:type="gramEnd"/>
      <w:r w:rsidRPr="0035287B">
        <w:rPr>
          <w:b/>
        </w:rPr>
        <w:t xml:space="preserve">: </w:t>
      </w:r>
      <w:r>
        <w:t>entrada para resetear el módulo.</w:t>
      </w:r>
    </w:p>
    <w:p w:rsidR="0035287B" w:rsidRDefault="0035287B" w:rsidP="0035287B">
      <w:pPr>
        <w:pStyle w:val="Prrafodelista"/>
        <w:ind w:left="720" w:firstLine="0"/>
      </w:pPr>
      <w:r w:rsidRPr="0035287B">
        <w:rPr>
          <w:b/>
        </w:rPr>
        <w:t>Hz</w:t>
      </w:r>
      <w:r>
        <w:rPr>
          <w:b/>
        </w:rPr>
        <w:t>60</w:t>
      </w:r>
      <w:r>
        <w:t xml:space="preserve">: señal de entrada contador proveniente de módulo </w:t>
      </w:r>
      <w:proofErr w:type="spellStart"/>
      <w:r>
        <w:t>Clock</w:t>
      </w:r>
      <w:proofErr w:type="spellEnd"/>
      <w:r>
        <w:t>.</w:t>
      </w:r>
    </w:p>
    <w:p w:rsidR="00331312" w:rsidRPr="00CD3D30" w:rsidRDefault="00331312" w:rsidP="002F3142">
      <w:pPr>
        <w:pStyle w:val="Prrafodelista"/>
        <w:ind w:left="720" w:firstLine="0"/>
      </w:pPr>
    </w:p>
    <w:p w:rsidR="00BE1FF5" w:rsidRDefault="00BE1FF5" w:rsidP="002F3142">
      <w:pPr>
        <w:pStyle w:val="Prrafodelista"/>
        <w:ind w:left="720" w:firstLine="0"/>
      </w:pPr>
      <w:r>
        <w:t xml:space="preserve">Los </w:t>
      </w:r>
      <w:proofErr w:type="spellStart"/>
      <w:r>
        <w:t>displays</w:t>
      </w:r>
      <w:proofErr w:type="spellEnd"/>
      <w:r>
        <w:t xml:space="preserve"> se distribuyen de la siguiente manera:</w:t>
      </w:r>
    </w:p>
    <w:p w:rsidR="00BE1FF5" w:rsidRDefault="00BE1FF5" w:rsidP="002F3142">
      <w:pPr>
        <w:pStyle w:val="Prrafodelista"/>
        <w:ind w:left="720" w:firstLine="0"/>
      </w:pPr>
      <w:proofErr w:type="spellStart"/>
      <w:r>
        <w:t>Displays</w:t>
      </w:r>
      <w:proofErr w:type="spellEnd"/>
      <w:r>
        <w:t xml:space="preserve"> 1-4</w:t>
      </w:r>
    </w:p>
    <w:p w:rsidR="00BE1FF5" w:rsidRDefault="00BE1FF5" w:rsidP="002F3142">
      <w:pPr>
        <w:pStyle w:val="Prrafodelista"/>
        <w:ind w:left="720" w:firstLine="0"/>
      </w:pPr>
      <w:r>
        <w:t xml:space="preserve">Simulan la apertura y cierre de puertas </w:t>
      </w:r>
      <w:proofErr w:type="spellStart"/>
      <w:r>
        <w:t>mendiante</w:t>
      </w:r>
      <w:proofErr w:type="spellEnd"/>
      <w:r>
        <w:t xml:space="preserve"> una animación que imita el movimiento de las puertas.</w:t>
      </w:r>
    </w:p>
    <w:p w:rsidR="00BE1FF5" w:rsidRDefault="00BE1FF5" w:rsidP="002F3142">
      <w:pPr>
        <w:pStyle w:val="Prrafodelista"/>
        <w:ind w:left="720" w:firstLine="0"/>
      </w:pPr>
      <w:proofErr w:type="spellStart"/>
      <w:r>
        <w:t>Display</w:t>
      </w:r>
      <w:proofErr w:type="spellEnd"/>
      <w:r>
        <w:t xml:space="preserve"> 5</w:t>
      </w:r>
    </w:p>
    <w:p w:rsidR="00BE1FF5" w:rsidRDefault="00BE1FF5" w:rsidP="002F3142">
      <w:pPr>
        <w:pStyle w:val="Prrafodelista"/>
        <w:ind w:left="720" w:firstLine="0"/>
      </w:pPr>
      <w:r>
        <w:t>Muestra el piso actual del ascensor</w:t>
      </w:r>
    </w:p>
    <w:p w:rsidR="00BE1FF5" w:rsidRDefault="00BE1FF5" w:rsidP="002F3142">
      <w:pPr>
        <w:pStyle w:val="Prrafodelista"/>
        <w:ind w:left="720" w:firstLine="0"/>
      </w:pPr>
      <w:proofErr w:type="spellStart"/>
      <w:r>
        <w:t>Displays</w:t>
      </w:r>
      <w:proofErr w:type="spellEnd"/>
      <w:r>
        <w:t xml:space="preserve"> 6-7</w:t>
      </w:r>
    </w:p>
    <w:p w:rsidR="00BE1FF5" w:rsidRDefault="00BE1FF5" w:rsidP="002F3142">
      <w:pPr>
        <w:pStyle w:val="Prrafodelista"/>
        <w:ind w:left="720" w:firstLine="0"/>
      </w:pPr>
      <w:r>
        <w:t>Muestra</w:t>
      </w:r>
      <w:r w:rsidR="008D6245">
        <w:t>n una flecha de subida o bajada o una línea horizontal en función del estado de los motores.</w:t>
      </w:r>
    </w:p>
    <w:p w:rsidR="008D6245" w:rsidRDefault="008D6245" w:rsidP="002F3142">
      <w:pPr>
        <w:pStyle w:val="Prrafodelista"/>
        <w:ind w:left="720" w:firstLine="0"/>
      </w:pPr>
      <w:proofErr w:type="spellStart"/>
      <w:r>
        <w:t>Display</w:t>
      </w:r>
      <w:proofErr w:type="spellEnd"/>
      <w:r>
        <w:t xml:space="preserve"> 8</w:t>
      </w:r>
    </w:p>
    <w:p w:rsidR="008D6245" w:rsidRDefault="008D6245" w:rsidP="002F3142">
      <w:pPr>
        <w:pStyle w:val="Prrafodelista"/>
        <w:ind w:left="720" w:firstLine="0"/>
      </w:pPr>
      <w:r>
        <w:t>Muestra el piso solicitado hasta el cual debe desplazarse el ascensor</w:t>
      </w:r>
    </w:p>
    <w:p w:rsidR="00BF2D1F" w:rsidRDefault="00691198" w:rsidP="00BF2D1F">
      <w:pPr>
        <w:pStyle w:val="Prrafodelista"/>
        <w:ind w:left="720" w:firstLine="0"/>
      </w:pPr>
      <w:r>
        <w:rPr>
          <w:noProof/>
        </w:rPr>
        <w:lastRenderedPageBreak/>
        <w:drawing>
          <wp:inline distT="0" distB="0" distL="0" distR="0">
            <wp:extent cx="6219825" cy="3314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1F" w:rsidRPr="00604DE2" w:rsidRDefault="00BF2D1F" w:rsidP="00BF2D1F">
      <w:pPr>
        <w:pStyle w:val="Prrafodelista"/>
        <w:ind w:left="720" w:firstLine="0"/>
      </w:pPr>
    </w:p>
    <w:p w:rsidR="00604DE2" w:rsidRPr="00A94C05" w:rsidRDefault="00604DE2" w:rsidP="00604DE2">
      <w:pPr>
        <w:pStyle w:val="Prrafodelista"/>
        <w:numPr>
          <w:ilvl w:val="0"/>
          <w:numId w:val="1"/>
        </w:numPr>
        <w:rPr>
          <w:b/>
        </w:rPr>
      </w:pPr>
      <w:r w:rsidRPr="00A94C05">
        <w:rPr>
          <w:b/>
        </w:rPr>
        <w:t>Diagrama de estados</w:t>
      </w:r>
    </w:p>
    <w:p w:rsidR="00A94C05" w:rsidRDefault="00A94C05" w:rsidP="00A94C05">
      <w:pPr>
        <w:pStyle w:val="Prrafodelista"/>
        <w:ind w:left="360" w:firstLine="0"/>
        <w:rPr>
          <w:b/>
        </w:rPr>
      </w:pPr>
      <w:r>
        <w:rPr>
          <w:noProof/>
        </w:rPr>
        <w:drawing>
          <wp:inline distT="0" distB="0" distL="0" distR="0" wp14:anchorId="0E04B984" wp14:editId="664DB1ED">
            <wp:extent cx="6229350" cy="4410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05" w:rsidRDefault="00A94C05" w:rsidP="00A94C05">
      <w:pPr>
        <w:pStyle w:val="Prrafodelista"/>
        <w:ind w:left="360" w:firstLine="0"/>
        <w:rPr>
          <w:b/>
        </w:rPr>
      </w:pPr>
    </w:p>
    <w:p w:rsidR="00A94C05" w:rsidRDefault="00A94C05" w:rsidP="00A94C05">
      <w:pPr>
        <w:pStyle w:val="Prrafodelista"/>
        <w:ind w:left="360" w:firstLine="0"/>
      </w:pPr>
    </w:p>
    <w:p w:rsidR="00A94C05" w:rsidRDefault="00A94C05" w:rsidP="00A94C05">
      <w:pPr>
        <w:pStyle w:val="Prrafodelista"/>
        <w:ind w:left="360" w:firstLine="0"/>
      </w:pPr>
    </w:p>
    <w:p w:rsidR="00A94C05" w:rsidRPr="00A94C05" w:rsidRDefault="00A94C05" w:rsidP="00A94C05">
      <w:pPr>
        <w:pStyle w:val="Prrafodelista"/>
        <w:ind w:left="360" w:firstLine="0"/>
      </w:pPr>
    </w:p>
    <w:p w:rsidR="00053AB0" w:rsidRPr="00A94C05" w:rsidRDefault="00A94C05" w:rsidP="00A94C05">
      <w:pPr>
        <w:pStyle w:val="Prrafodelista"/>
        <w:numPr>
          <w:ilvl w:val="0"/>
          <w:numId w:val="1"/>
        </w:numPr>
        <w:rPr>
          <w:b/>
        </w:rPr>
      </w:pPr>
      <w:r w:rsidRPr="00A94C05">
        <w:rPr>
          <w:b/>
        </w:rPr>
        <w:lastRenderedPageBreak/>
        <w:t>Conclusión</w:t>
      </w:r>
    </w:p>
    <w:sdt>
      <w:sdtPr>
        <w:id w:val="-17092571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A94C05" w:rsidRDefault="00A94C05" w:rsidP="00A94C05">
          <w:r>
            <w:t xml:space="preserve">Tras ver las características mínimas del trabajo nos propusimos el reto de añadir algunas características extras para obtener un controlador más cercano a un ascensor real. Enfocamos el trabajo como un proyecto con flexibilidad para ser desarrollado en profundidad elaborando una estructura modular bien organizada y definida con un código limpio y fácilmente legible. </w:t>
          </w:r>
        </w:p>
        <w:p w:rsidR="00A94C05" w:rsidRPr="00B164D4" w:rsidRDefault="00A94C05" w:rsidP="00A94C05">
          <w:r>
            <w:t xml:space="preserve">Para el desarrollo del código en VHDL hemos utilizado </w:t>
          </w:r>
          <w:r w:rsidR="00624D20">
            <w:t>el programa Sublime</w:t>
          </w:r>
          <w:bookmarkStart w:id="0" w:name="_GoBack"/>
          <w:bookmarkEnd w:id="0"/>
          <w:r w:rsidRPr="00624D20">
            <w:rPr>
              <w:b/>
            </w:rPr>
            <w:t xml:space="preserve"> </w:t>
          </w:r>
          <w:r w:rsidRPr="00B164D4">
            <w:t xml:space="preserve">como </w:t>
          </w:r>
          <w:r>
            <w:t>editor</w:t>
          </w:r>
          <w:r w:rsidRPr="00B164D4">
            <w:t xml:space="preserve"> </w:t>
          </w:r>
          <w:r>
            <w:t xml:space="preserve">de texto debido a sus numerosas herramientas. Además hemos utilizado </w:t>
          </w:r>
          <w:proofErr w:type="spellStart"/>
          <w:r>
            <w:t>Github</w:t>
          </w:r>
          <w:proofErr w:type="spellEnd"/>
          <w:r>
            <w:t xml:space="preserve"> para facilitar la coordinación entre los miembros del grupo y combinar nuestros avances en el trabajo.</w:t>
          </w:r>
        </w:p>
        <w:p w:rsidR="009111DE" w:rsidRDefault="00A94C05" w:rsidP="009111DE">
          <w:r>
            <w:t xml:space="preserve">El problema más grande  ha sido tener que sincronizar diferentes versiones de vivado en nuestros respectivos </w:t>
          </w:r>
          <w:proofErr w:type="spellStart"/>
          <w:r>
            <w:t>PCs</w:t>
          </w:r>
          <w:proofErr w:type="spellEnd"/>
          <w:r>
            <w:t xml:space="preserve"> con el mismo repositorio a la hora de realizar los </w:t>
          </w:r>
          <w:proofErr w:type="spellStart"/>
          <w:r>
            <w:t>testbenchs</w:t>
          </w:r>
          <w:proofErr w:type="spellEnd"/>
          <w:r>
            <w:t>.</w:t>
          </w:r>
          <w:r w:rsidR="009111DE">
            <w:t xml:space="preserve"> Para solucionarlo,  hemos migrado nuestro programa a uno nuevo en el que no están los </w:t>
          </w:r>
          <w:proofErr w:type="spellStart"/>
          <w:r w:rsidR="009111DE">
            <w:t>testbench</w:t>
          </w:r>
          <w:proofErr w:type="spellEnd"/>
          <w:r w:rsidR="009111DE">
            <w:t xml:space="preserve"> incluidos directamente en el proyecto de </w:t>
          </w:r>
          <w:proofErr w:type="spellStart"/>
          <w:r w:rsidR="009111DE">
            <w:t>Xillinx</w:t>
          </w:r>
          <w:proofErr w:type="spellEnd"/>
          <w:r w:rsidR="009111DE">
            <w:t xml:space="preserve">, pero están agregados a una carpeta externa al proyecto. También nos han surgido dificultades con la implementación de la placa debido al poco tiempo que hemos dispuesto de ella. </w:t>
          </w:r>
        </w:p>
        <w:p w:rsidR="009111DE" w:rsidRDefault="009111DE" w:rsidP="009111DE">
          <w:r>
            <w:t xml:space="preserve">Ha resultado un proyecto </w:t>
          </w:r>
          <w:r w:rsidR="0053797C">
            <w:t xml:space="preserve">muy </w:t>
          </w:r>
          <w:r>
            <w:t xml:space="preserve">interesante </w:t>
          </w:r>
          <w:r w:rsidR="0053797C">
            <w:t>que desarrollar que nos ayudado a entender mejor la programación VHDL así como conocimientos adquiridos en otras asignaturas.</w:t>
          </w:r>
        </w:p>
        <w:p w:rsidR="009111DE" w:rsidRDefault="009111DE" w:rsidP="00A94C05"/>
        <w:p w:rsidR="00A94C05" w:rsidRPr="00B164D4" w:rsidRDefault="009111DE" w:rsidP="00A94C05"/>
      </w:sdtContent>
    </w:sdt>
    <w:p w:rsidR="00A94C05" w:rsidRDefault="00A94C05" w:rsidP="00A94C05">
      <w:pPr>
        <w:pStyle w:val="Prrafodelista"/>
        <w:ind w:left="360" w:firstLine="0"/>
      </w:pPr>
    </w:p>
    <w:sectPr w:rsidR="00A94C05">
      <w:headerReference w:type="default" r:id="rId23"/>
      <w:footerReference w:type="even" r:id="rId24"/>
      <w:footerReference w:type="default" r:id="rId25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7D" w:rsidRDefault="00DF767D">
      <w:pPr>
        <w:spacing w:after="0" w:line="240" w:lineRule="auto"/>
      </w:pPr>
      <w:r>
        <w:separator/>
      </w:r>
    </w:p>
  </w:endnote>
  <w:endnote w:type="continuationSeparator" w:id="0">
    <w:p w:rsidR="00DF767D" w:rsidRDefault="00DF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1DE" w:rsidRDefault="009111DE">
    <w:pPr>
      <w:jc w:val="right"/>
    </w:pPr>
  </w:p>
  <w:p w:rsidR="009111DE" w:rsidRDefault="009111DE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9111DE" w:rsidRDefault="009111DE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9111DE" w:rsidRDefault="009111DE">
    <w:pPr>
      <w:pStyle w:val="Sinespaciado"/>
      <w:rPr>
        <w:sz w:val="2"/>
        <w:szCs w:val="2"/>
      </w:rPr>
    </w:pPr>
  </w:p>
  <w:p w:rsidR="009111DE" w:rsidRDefault="009111DE"/>
  <w:p w:rsidR="009111DE" w:rsidRDefault="009111DE"/>
  <w:p w:rsidR="009111DE" w:rsidRDefault="009111D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1DE" w:rsidRDefault="009111DE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"Título 1"</w:instrText>
    </w:r>
    <w:r>
      <w:rPr>
        <w:rFonts w:hint="eastAsia"/>
        <w:color w:val="6076B4" w:themeColor="accent1"/>
      </w:rPr>
      <w:fldChar w:fldCharType="separate"/>
    </w:r>
    <w:r w:rsidR="00624D20">
      <w:rPr>
        <w:b/>
        <w:bCs/>
        <w:noProof/>
        <w:color w:val="6076B4" w:themeColor="accent1"/>
      </w:rPr>
      <w:t>¡Error! No hay texto con el estilo especificado en el documento.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624D20">
      <w:rPr>
        <w:noProof/>
        <w:color w:val="6076B4" w:themeColor="accent1"/>
      </w:rPr>
      <w:t>9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7D" w:rsidRDefault="00DF767D">
      <w:pPr>
        <w:spacing w:after="0" w:line="240" w:lineRule="auto"/>
      </w:pPr>
      <w:r>
        <w:separator/>
      </w:r>
    </w:p>
  </w:footnote>
  <w:footnote w:type="continuationSeparator" w:id="0">
    <w:p w:rsidR="00DF767D" w:rsidRDefault="00DF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11DE" w:rsidRDefault="009111D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Controlador ascensor 7 pisos</w:t>
        </w:r>
      </w:p>
    </w:sdtContent>
  </w:sdt>
  <w:p w:rsidR="009111DE" w:rsidRDefault="009111DE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5EAE"/>
    <w:multiLevelType w:val="hybridMultilevel"/>
    <w:tmpl w:val="FFB0A5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24181"/>
    <w:multiLevelType w:val="hybridMultilevel"/>
    <w:tmpl w:val="78F60090"/>
    <w:lvl w:ilvl="0" w:tplc="ACCEF522">
      <w:start w:val="1"/>
      <w:numFmt w:val="bullet"/>
      <w:lvlText w:val="-"/>
      <w:lvlJc w:val="left"/>
      <w:pPr>
        <w:ind w:left="180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99134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F6700A8"/>
    <w:multiLevelType w:val="hybridMultilevel"/>
    <w:tmpl w:val="A66C27AC"/>
    <w:lvl w:ilvl="0" w:tplc="ACCEF522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E2"/>
    <w:rsid w:val="00053AB0"/>
    <w:rsid w:val="0007116A"/>
    <w:rsid w:val="00081F11"/>
    <w:rsid w:val="000B5C91"/>
    <w:rsid w:val="00133285"/>
    <w:rsid w:val="001C2B7F"/>
    <w:rsid w:val="002F3142"/>
    <w:rsid w:val="00317D4A"/>
    <w:rsid w:val="00317F16"/>
    <w:rsid w:val="00324148"/>
    <w:rsid w:val="00331312"/>
    <w:rsid w:val="0035287B"/>
    <w:rsid w:val="00381DE4"/>
    <w:rsid w:val="003A3697"/>
    <w:rsid w:val="003B10E9"/>
    <w:rsid w:val="00401762"/>
    <w:rsid w:val="005143CC"/>
    <w:rsid w:val="0053797C"/>
    <w:rsid w:val="00583E88"/>
    <w:rsid w:val="0059037D"/>
    <w:rsid w:val="00604DE2"/>
    <w:rsid w:val="00624684"/>
    <w:rsid w:val="00624D20"/>
    <w:rsid w:val="00645C15"/>
    <w:rsid w:val="00656303"/>
    <w:rsid w:val="00691198"/>
    <w:rsid w:val="006C35EC"/>
    <w:rsid w:val="007165CA"/>
    <w:rsid w:val="0072151E"/>
    <w:rsid w:val="007364C1"/>
    <w:rsid w:val="00790AD1"/>
    <w:rsid w:val="007D7292"/>
    <w:rsid w:val="008010FA"/>
    <w:rsid w:val="008326A2"/>
    <w:rsid w:val="008D6245"/>
    <w:rsid w:val="00902317"/>
    <w:rsid w:val="009111DE"/>
    <w:rsid w:val="009254B6"/>
    <w:rsid w:val="009E2B1D"/>
    <w:rsid w:val="00A42A75"/>
    <w:rsid w:val="00A505F4"/>
    <w:rsid w:val="00A94C05"/>
    <w:rsid w:val="00AA043A"/>
    <w:rsid w:val="00B11154"/>
    <w:rsid w:val="00B151BA"/>
    <w:rsid w:val="00B164D4"/>
    <w:rsid w:val="00B171BD"/>
    <w:rsid w:val="00B46043"/>
    <w:rsid w:val="00BA3B3B"/>
    <w:rsid w:val="00BB4CA7"/>
    <w:rsid w:val="00BD3A0C"/>
    <w:rsid w:val="00BE1FF5"/>
    <w:rsid w:val="00BE7600"/>
    <w:rsid w:val="00BF2D1F"/>
    <w:rsid w:val="00CB4DA9"/>
    <w:rsid w:val="00CD3D30"/>
    <w:rsid w:val="00CE0555"/>
    <w:rsid w:val="00D15A8A"/>
    <w:rsid w:val="00DC0B18"/>
    <w:rsid w:val="00DF767D"/>
    <w:rsid w:val="00E44D62"/>
    <w:rsid w:val="00E4538C"/>
    <w:rsid w:val="00EA6587"/>
    <w:rsid w:val="00EE5923"/>
    <w:rsid w:val="00F20262"/>
    <w:rsid w:val="00F26430"/>
    <w:rsid w:val="00F56E74"/>
    <w:rsid w:val="00F63CB0"/>
    <w:rsid w:val="00FA2E13"/>
    <w:rsid w:val="00FB18FA"/>
    <w:rsid w:val="00FB5217"/>
    <w:rsid w:val="00FB5683"/>
    <w:rsid w:val="00FC3A5F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0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Default">
    <w:name w:val="Default"/>
    <w:rsid w:val="00FD543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D54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05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Default">
    <w:name w:val="Default"/>
    <w:rsid w:val="00FD543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D5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Plantillas\Executive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 Un ascensor o elevador es un sistema de transporte vertical, diseñado para mover personas u objetos entre los diferentes niveles de un edificio o estructura. Está formado por partes mecánicas, eléctricas y electrónicas que funcionan en conjunto para ponerlo en marcha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1B9BD-D67D-44B8-A819-9C5CEECAF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2241230-9C78-4FAF-AF8F-95288C9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632</TotalTime>
  <Pages>10</Pages>
  <Words>1558</Words>
  <Characters>8569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Controlador ascensor 7 pisos</vt:lpstr>
      <vt:lpstr/>
    </vt:vector>
  </TitlesOfParts>
  <Company/>
  <LinksUpToDate>false</LinksUpToDate>
  <CharactersWithSpaces>10107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Controlador ascensor 7 pisos</dc:title>
  <dc:subject>Controlador de ascensor con placa NEXUS DDR</dc:subject>
  <dc:creator>victor</dc:creator>
  <cp:lastModifiedBy>victor</cp:lastModifiedBy>
  <cp:revision>12</cp:revision>
  <dcterms:created xsi:type="dcterms:W3CDTF">2018-01-21T19:52:00Z</dcterms:created>
  <dcterms:modified xsi:type="dcterms:W3CDTF">2018-01-23T07:54:00Z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